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A787A" w14:textId="75484747" w:rsidR="008C4393" w:rsidRPr="00D047E9" w:rsidRDefault="00CA7403">
      <w:pPr>
        <w:pStyle w:val="Title"/>
        <w:jc w:val="right"/>
        <w:rPr>
          <w:rFonts w:ascii="Times New Roman" w:hAnsi="Times New Roman"/>
        </w:rPr>
      </w:pPr>
      <w:r>
        <w:t>History Tinder</w:t>
      </w:r>
    </w:p>
    <w:p w14:paraId="4E8CDB6D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0CCACF39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5B7C8364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52C96A52" w14:textId="77777777" w:rsidR="008C4393" w:rsidRPr="00D047E9" w:rsidRDefault="008C4393"/>
    <w:p w14:paraId="1400A136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77354ACA" w14:textId="77777777" w:rsidR="008C4393" w:rsidRPr="00D047E9" w:rsidRDefault="008C4393"/>
    <w:p w14:paraId="52830DBC" w14:textId="77777777" w:rsidR="008C4393" w:rsidRPr="00D047E9" w:rsidRDefault="008C4393">
      <w:pPr>
        <w:pStyle w:val="BodyText"/>
      </w:pPr>
    </w:p>
    <w:p w14:paraId="08B2C3EF" w14:textId="77777777" w:rsidR="008C4393" w:rsidRPr="00D047E9" w:rsidRDefault="008C4393">
      <w:pPr>
        <w:pStyle w:val="BodyText"/>
      </w:pPr>
    </w:p>
    <w:p w14:paraId="4D136B1C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D00EF5A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2A00E35B" w14:textId="77777777">
        <w:tc>
          <w:tcPr>
            <w:tcW w:w="2304" w:type="dxa"/>
          </w:tcPr>
          <w:p w14:paraId="27EB5C43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B3F46E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58F566C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6F32C8D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6E0E8634" w14:textId="77777777">
        <w:tc>
          <w:tcPr>
            <w:tcW w:w="2304" w:type="dxa"/>
          </w:tcPr>
          <w:p w14:paraId="7F1EF47E" w14:textId="5257C3CD" w:rsidR="008C4393" w:rsidRPr="00D047E9" w:rsidRDefault="00CA7403">
            <w:pPr>
              <w:pStyle w:val="Tabletext"/>
            </w:pPr>
            <w:r>
              <w:t>21/Mar/20</w:t>
            </w:r>
          </w:p>
        </w:tc>
        <w:tc>
          <w:tcPr>
            <w:tcW w:w="1152" w:type="dxa"/>
          </w:tcPr>
          <w:p w14:paraId="61968F31" w14:textId="59D685E4" w:rsidR="008C4393" w:rsidRPr="00D047E9" w:rsidRDefault="00CA740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80029BC" w14:textId="148726C2" w:rsidR="008C4393" w:rsidRPr="00D047E9" w:rsidRDefault="00CA7403">
            <w:pPr>
              <w:pStyle w:val="Tabletext"/>
            </w:pPr>
            <w:r>
              <w:t>Conceptual description</w:t>
            </w:r>
          </w:p>
        </w:tc>
        <w:tc>
          <w:tcPr>
            <w:tcW w:w="2304" w:type="dxa"/>
          </w:tcPr>
          <w:p w14:paraId="694DF074" w14:textId="12E4FB4C" w:rsidR="008C4393" w:rsidRPr="00D047E9" w:rsidRDefault="00CA7403" w:rsidP="00CA7403">
            <w:pPr>
              <w:pStyle w:val="Tabletext"/>
              <w:tabs>
                <w:tab w:val="right" w:pos="2088"/>
              </w:tabs>
            </w:pPr>
            <w:r>
              <w:t>Butuza Dan-Radu</w:t>
            </w:r>
          </w:p>
        </w:tc>
      </w:tr>
      <w:tr w:rsidR="008C4393" w:rsidRPr="00D047E9" w14:paraId="736BB9A1" w14:textId="77777777">
        <w:tc>
          <w:tcPr>
            <w:tcW w:w="2304" w:type="dxa"/>
          </w:tcPr>
          <w:p w14:paraId="3E3F6098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06969AF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0708167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C52E6C3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5694D623" w14:textId="77777777">
        <w:tc>
          <w:tcPr>
            <w:tcW w:w="2304" w:type="dxa"/>
          </w:tcPr>
          <w:p w14:paraId="06BD39D2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45FE929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0E808265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73170E84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3CC5090C" w14:textId="77777777">
        <w:tc>
          <w:tcPr>
            <w:tcW w:w="2304" w:type="dxa"/>
          </w:tcPr>
          <w:p w14:paraId="26E7E40B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9243FFB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6EB74CAF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0905C0E0" w14:textId="77777777" w:rsidR="008C4393" w:rsidRPr="00D047E9" w:rsidRDefault="008C4393">
            <w:pPr>
              <w:pStyle w:val="Tabletext"/>
            </w:pPr>
          </w:p>
        </w:tc>
      </w:tr>
    </w:tbl>
    <w:p w14:paraId="6DF8E99F" w14:textId="77777777" w:rsidR="008C4393" w:rsidRPr="00D047E9" w:rsidRDefault="008C4393"/>
    <w:p w14:paraId="012777EB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62302F49" w14:textId="77777777" w:rsidR="00D047E9" w:rsidRPr="00D047E9" w:rsidRDefault="0056530F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047E9">
        <w:rPr>
          <w:rFonts w:eastAsiaTheme="minorEastAsia"/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6D92F735" w14:textId="77777777" w:rsidR="00D047E9" w:rsidRPr="00D047E9" w:rsidRDefault="00D047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3A22A2F1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DE5A17">
        <w:lastRenderedPageBreak/>
        <w:fldChar w:fldCharType="begin"/>
      </w:r>
      <w:r w:rsidR="00DE5A17">
        <w:instrText xml:space="preserve">title  \* Mergeformat </w:instrText>
      </w:r>
      <w:r w:rsidR="00DE5A17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DE5A17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5DD1C699" w14:textId="77777777" w:rsidR="008C4393" w:rsidRPr="00D047E9" w:rsidRDefault="008C4393" w:rsidP="00D047E9">
      <w:pPr>
        <w:pStyle w:val="InfoBlue"/>
      </w:pPr>
    </w:p>
    <w:p w14:paraId="53BCCD9F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67C95185" w14:textId="3CC6FA83" w:rsidR="003111BA" w:rsidRDefault="003111BA" w:rsidP="003111BA">
      <w:pPr>
        <w:pStyle w:val="BodyText"/>
      </w:pPr>
      <w:r>
        <w:t>Use Case models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510"/>
        <w:gridCol w:w="7850"/>
      </w:tblGrid>
      <w:tr w:rsidR="00D24164" w14:paraId="354E4E7A" w14:textId="77777777" w:rsidTr="00311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01BFF81" w14:textId="3D94F480" w:rsidR="00D24164" w:rsidRDefault="003111BA" w:rsidP="00D24164">
            <w:pPr>
              <w:pStyle w:val="BodyText"/>
              <w:ind w:left="0"/>
            </w:pPr>
            <w:r>
              <w:t>For User</w:t>
            </w:r>
          </w:p>
        </w:tc>
        <w:tc>
          <w:tcPr>
            <w:tcW w:w="8050" w:type="dxa"/>
          </w:tcPr>
          <w:p w14:paraId="7D25FC55" w14:textId="77777777" w:rsidR="00D24164" w:rsidRDefault="00D24164" w:rsidP="00D24164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4164" w14:paraId="1DD90981" w14:textId="77777777" w:rsidTr="003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8257311" w14:textId="61E41945" w:rsidR="00D24164" w:rsidRDefault="003111BA" w:rsidP="00D24164">
            <w:pPr>
              <w:pStyle w:val="BodyText"/>
              <w:ind w:left="0"/>
            </w:pPr>
            <w:r>
              <w:t>Goal</w:t>
            </w:r>
          </w:p>
        </w:tc>
        <w:tc>
          <w:tcPr>
            <w:tcW w:w="8050" w:type="dxa"/>
          </w:tcPr>
          <w:p w14:paraId="6FBC175C" w14:textId="6E3C9ED5" w:rsidR="00D24164" w:rsidRDefault="003111BA" w:rsidP="00D24164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Swipe left for one of the people </w:t>
            </w:r>
          </w:p>
        </w:tc>
      </w:tr>
      <w:tr w:rsidR="003111BA" w14:paraId="423AEC41" w14:textId="77777777" w:rsidTr="0031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49B2B95" w14:textId="53A4963C" w:rsidR="003111BA" w:rsidRDefault="003111BA" w:rsidP="00D24164">
            <w:pPr>
              <w:pStyle w:val="BodyText"/>
              <w:ind w:left="0"/>
            </w:pPr>
            <w:r>
              <w:t>Actor</w:t>
            </w:r>
          </w:p>
        </w:tc>
        <w:tc>
          <w:tcPr>
            <w:tcW w:w="8050" w:type="dxa"/>
          </w:tcPr>
          <w:p w14:paraId="5FE3D3A3" w14:textId="37F77209" w:rsidR="003111BA" w:rsidRDefault="003111BA" w:rsidP="00D24164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D24164" w14:paraId="0444F338" w14:textId="77777777" w:rsidTr="003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A4E4EB0" w14:textId="7F355613" w:rsidR="00D24164" w:rsidRDefault="003111BA" w:rsidP="00D24164">
            <w:pPr>
              <w:pStyle w:val="BodyText"/>
              <w:ind w:left="0"/>
            </w:pPr>
            <w:r>
              <w:t>Success Scenario</w:t>
            </w:r>
          </w:p>
        </w:tc>
        <w:tc>
          <w:tcPr>
            <w:tcW w:w="8050" w:type="dxa"/>
          </w:tcPr>
          <w:p w14:paraId="192D91F4" w14:textId="6AE282A0" w:rsidR="00D24164" w:rsidRDefault="003111BA" w:rsidP="00D24164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logged in User selects a person that is presented to them and decides whether of not they “like” them or not by swiping left to find out more about them</w:t>
            </w:r>
          </w:p>
        </w:tc>
      </w:tr>
      <w:tr w:rsidR="00D24164" w14:paraId="47F826DD" w14:textId="77777777" w:rsidTr="0031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43359F3" w14:textId="58E3762F" w:rsidR="00D24164" w:rsidRDefault="003111BA" w:rsidP="00D24164">
            <w:pPr>
              <w:pStyle w:val="BodyText"/>
              <w:ind w:left="0"/>
            </w:pPr>
            <w:r>
              <w:t>Error Scenario</w:t>
            </w:r>
          </w:p>
        </w:tc>
        <w:tc>
          <w:tcPr>
            <w:tcW w:w="8050" w:type="dxa"/>
          </w:tcPr>
          <w:p w14:paraId="210E985F" w14:textId="011DC1A1" w:rsidR="00D24164" w:rsidRDefault="003111BA" w:rsidP="00D24164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Chosen person is not displayed correctly (or not in the database ) and the information is either not displayed or poorly displayed. Pressing the button will result in an error</w:t>
            </w:r>
          </w:p>
        </w:tc>
      </w:tr>
    </w:tbl>
    <w:p w14:paraId="668BBF0D" w14:textId="6D99F130" w:rsidR="00D24164" w:rsidRDefault="00D24164" w:rsidP="00D24164">
      <w:pPr>
        <w:pStyle w:val="BodyText"/>
      </w:pPr>
    </w:p>
    <w:p w14:paraId="45C6A504" w14:textId="25DA0CA9" w:rsidR="003111BA" w:rsidRDefault="003111BA" w:rsidP="00D24164">
      <w:pPr>
        <w:pStyle w:val="BodyText"/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509"/>
        <w:gridCol w:w="7851"/>
      </w:tblGrid>
      <w:tr w:rsidR="003111BA" w14:paraId="6DAD0049" w14:textId="77777777" w:rsidTr="00311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E697F8C" w14:textId="2C07488D" w:rsidR="003111BA" w:rsidRDefault="003111BA" w:rsidP="00D24164">
            <w:pPr>
              <w:pStyle w:val="BodyText"/>
              <w:ind w:left="0"/>
            </w:pPr>
            <w:r>
              <w:t>For Admin</w:t>
            </w:r>
          </w:p>
        </w:tc>
        <w:tc>
          <w:tcPr>
            <w:tcW w:w="8050" w:type="dxa"/>
          </w:tcPr>
          <w:p w14:paraId="004EE4D2" w14:textId="77777777" w:rsidR="003111BA" w:rsidRDefault="003111BA" w:rsidP="00D24164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1BA" w14:paraId="3A2C52E3" w14:textId="77777777" w:rsidTr="003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0F0F2F9" w14:textId="1EFF6A05" w:rsidR="003111BA" w:rsidRDefault="003111BA" w:rsidP="00D24164">
            <w:pPr>
              <w:pStyle w:val="BodyText"/>
              <w:ind w:left="0"/>
            </w:pPr>
            <w:r>
              <w:t>Goal</w:t>
            </w:r>
          </w:p>
        </w:tc>
        <w:tc>
          <w:tcPr>
            <w:tcW w:w="8050" w:type="dxa"/>
          </w:tcPr>
          <w:p w14:paraId="56A60576" w14:textId="4042D62F" w:rsidR="003111BA" w:rsidRDefault="003111BA" w:rsidP="00D24164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personalities</w:t>
            </w:r>
          </w:p>
        </w:tc>
      </w:tr>
      <w:tr w:rsidR="003111BA" w14:paraId="5F2EE1AF" w14:textId="77777777" w:rsidTr="0031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174B232" w14:textId="6727E89B" w:rsidR="003111BA" w:rsidRDefault="003111BA" w:rsidP="00D24164">
            <w:pPr>
              <w:pStyle w:val="BodyText"/>
              <w:ind w:left="0"/>
            </w:pPr>
            <w:r>
              <w:t xml:space="preserve">Actor </w:t>
            </w:r>
          </w:p>
        </w:tc>
        <w:tc>
          <w:tcPr>
            <w:tcW w:w="8050" w:type="dxa"/>
          </w:tcPr>
          <w:p w14:paraId="04E4F8F1" w14:textId="655BED35" w:rsidR="003111BA" w:rsidRDefault="003111BA" w:rsidP="00D24164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3111BA" w14:paraId="79B38CDD" w14:textId="77777777" w:rsidTr="003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494CFE4" w14:textId="510DAEF4" w:rsidR="003111BA" w:rsidRDefault="003111BA" w:rsidP="00D24164">
            <w:pPr>
              <w:pStyle w:val="BodyText"/>
              <w:ind w:left="0"/>
            </w:pPr>
            <w:r>
              <w:t>Success Scenario</w:t>
            </w:r>
          </w:p>
        </w:tc>
        <w:tc>
          <w:tcPr>
            <w:tcW w:w="8050" w:type="dxa"/>
          </w:tcPr>
          <w:p w14:paraId="6F998DEC" w14:textId="77777777" w:rsidR="003111BA" w:rsidRDefault="003111BA" w:rsidP="00D24164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logged in admin pressed “add” and introduces the information about the wanted personality, thus successfully creating a new entry in the database. </w:t>
            </w:r>
          </w:p>
          <w:p w14:paraId="6E453ED3" w14:textId="77777777" w:rsidR="003111BA" w:rsidRDefault="003111BA" w:rsidP="00D24164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presses the “remove” button and deletes chosen personality from the database, with all their info</w:t>
            </w:r>
          </w:p>
          <w:p w14:paraId="7BF82515" w14:textId="42EB7E1A" w:rsidR="003111BA" w:rsidRDefault="003111BA" w:rsidP="00D24164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presses the edit button and is able to edit the information about the given character</w:t>
            </w:r>
          </w:p>
        </w:tc>
      </w:tr>
      <w:tr w:rsidR="003111BA" w14:paraId="77FE9E84" w14:textId="77777777" w:rsidTr="0031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82FEC66" w14:textId="606969E7" w:rsidR="003111BA" w:rsidRDefault="003111BA" w:rsidP="00D24164">
            <w:pPr>
              <w:pStyle w:val="BodyText"/>
              <w:ind w:left="0"/>
            </w:pPr>
            <w:r>
              <w:t>Error Scenario</w:t>
            </w:r>
          </w:p>
        </w:tc>
        <w:tc>
          <w:tcPr>
            <w:tcW w:w="8050" w:type="dxa"/>
          </w:tcPr>
          <w:p w14:paraId="49A6027C" w14:textId="77777777" w:rsidR="003111BA" w:rsidRDefault="003111BA" w:rsidP="00D24164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add: some fields may be left blank, meaning that the database insertion fails</w:t>
            </w:r>
          </w:p>
          <w:p w14:paraId="27BF8D45" w14:textId="77777777" w:rsidR="003111BA" w:rsidRDefault="003111BA" w:rsidP="00D24164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remove: Failure in deleting the personality from the database</w:t>
            </w:r>
          </w:p>
          <w:p w14:paraId="618CF778" w14:textId="3048394A" w:rsidR="003111BA" w:rsidRDefault="003111BA" w:rsidP="00D24164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Edit: failure in changing the information about the character</w:t>
            </w:r>
          </w:p>
        </w:tc>
      </w:tr>
    </w:tbl>
    <w:p w14:paraId="392485A3" w14:textId="77777777" w:rsidR="003111BA" w:rsidRPr="00D24164" w:rsidRDefault="003111BA" w:rsidP="00D24164">
      <w:pPr>
        <w:pStyle w:val="BodyText"/>
      </w:pPr>
    </w:p>
    <w:p w14:paraId="25F33A1E" w14:textId="5DCA85E0" w:rsidR="008C4393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3D7ED2D8" w14:textId="456B7499" w:rsidR="003111BA" w:rsidRDefault="003111BA" w:rsidP="003111BA"/>
    <w:p w14:paraId="4664DA0A" w14:textId="6A51347B" w:rsidR="003111BA" w:rsidRDefault="003111BA" w:rsidP="003111BA">
      <w:r>
        <w:t>For User</w:t>
      </w:r>
    </w:p>
    <w:p w14:paraId="48573DFB" w14:textId="3235D09C" w:rsidR="003111BA" w:rsidRDefault="003111BA" w:rsidP="003111BA">
      <w:r>
        <w:tab/>
      </w:r>
    </w:p>
    <w:p w14:paraId="5590C976" w14:textId="531B282F" w:rsidR="003111BA" w:rsidRDefault="003111BA" w:rsidP="003111BA">
      <w:r>
        <w:lastRenderedPageBreak/>
        <w:tab/>
      </w:r>
      <w:r>
        <w:rPr>
          <w:noProof/>
        </w:rPr>
        <w:drawing>
          <wp:inline distT="0" distB="0" distL="0" distR="0" wp14:anchorId="00042553" wp14:editId="7915C45D">
            <wp:extent cx="4867275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0889" w14:textId="52A23ED1" w:rsidR="003111BA" w:rsidRDefault="003111BA" w:rsidP="003111BA"/>
    <w:p w14:paraId="3550C9F8" w14:textId="18BDB04C" w:rsidR="003111BA" w:rsidRDefault="003111BA" w:rsidP="003111BA">
      <w:r>
        <w:tab/>
        <w:t>For the admin</w:t>
      </w:r>
    </w:p>
    <w:p w14:paraId="4021006B" w14:textId="4D19D42C" w:rsidR="003111BA" w:rsidRDefault="003111BA" w:rsidP="003111BA"/>
    <w:p w14:paraId="72ED8AE0" w14:textId="5A759234" w:rsidR="003111BA" w:rsidRPr="003111BA" w:rsidRDefault="003111BA" w:rsidP="003111BA">
      <w:r>
        <w:tab/>
      </w:r>
      <w:bookmarkStart w:id="6" w:name="_GoBack"/>
      <w:bookmarkEnd w:id="6"/>
      <w:r>
        <w:rPr>
          <w:noProof/>
        </w:rPr>
        <w:drawing>
          <wp:inline distT="0" distB="0" distL="0" distR="0" wp14:anchorId="388D4992" wp14:editId="767AA76A">
            <wp:extent cx="4295775" cy="410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5335" w14:textId="75893C6B" w:rsidR="008C4393" w:rsidRPr="00D047E9" w:rsidRDefault="008C4393" w:rsidP="00D047E9">
      <w:pPr>
        <w:pStyle w:val="InfoBlue"/>
      </w:pPr>
    </w:p>
    <w:sectPr w:rsidR="008C4393" w:rsidRPr="00D047E9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820B1" w14:textId="77777777" w:rsidR="00DE5A17" w:rsidRDefault="00DE5A17">
      <w:pPr>
        <w:spacing w:line="240" w:lineRule="auto"/>
      </w:pPr>
      <w:r>
        <w:separator/>
      </w:r>
    </w:p>
  </w:endnote>
  <w:endnote w:type="continuationSeparator" w:id="0">
    <w:p w14:paraId="374F2A47" w14:textId="77777777" w:rsidR="00DE5A17" w:rsidRDefault="00DE5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0DA379E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494174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60BFCD" w14:textId="1B10C580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DE5A17">
            <w:fldChar w:fldCharType="begin"/>
          </w:r>
          <w:r w:rsidR="00DE5A17">
            <w:instrText xml:space="preserve"> DOCPROPERTY "Company"  \* MERGEFORMAT </w:instrText>
          </w:r>
          <w:r w:rsidR="00DE5A17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DE5A17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3111BA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AB1DD0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53873A86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7C801" w14:textId="77777777" w:rsidR="00DE5A17" w:rsidRDefault="00DE5A17">
      <w:pPr>
        <w:spacing w:line="240" w:lineRule="auto"/>
      </w:pPr>
      <w:r>
        <w:separator/>
      </w:r>
    </w:p>
  </w:footnote>
  <w:footnote w:type="continuationSeparator" w:id="0">
    <w:p w14:paraId="2ECDBFA2" w14:textId="77777777" w:rsidR="00DE5A17" w:rsidRDefault="00DE5A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567B5" w14:textId="77777777" w:rsidR="008C4393" w:rsidRDefault="008C4393">
    <w:pPr>
      <w:rPr>
        <w:sz w:val="24"/>
      </w:rPr>
    </w:pPr>
  </w:p>
  <w:p w14:paraId="59383D1B" w14:textId="77777777" w:rsidR="008C4393" w:rsidRDefault="008C4393">
    <w:pPr>
      <w:pBdr>
        <w:top w:val="single" w:sz="6" w:space="1" w:color="auto"/>
      </w:pBdr>
      <w:rPr>
        <w:sz w:val="24"/>
      </w:rPr>
    </w:pPr>
  </w:p>
  <w:p w14:paraId="5D8D110B" w14:textId="70B65C04" w:rsidR="008C4393" w:rsidRPr="00CA7403" w:rsidRDefault="00CA7403">
    <w:pPr>
      <w:pBdr>
        <w:bottom w:val="single" w:sz="6" w:space="1" w:color="auto"/>
      </w:pBdr>
      <w:jc w:val="right"/>
      <w:rPr>
        <w:sz w:val="40"/>
        <w:szCs w:val="40"/>
      </w:rPr>
    </w:pPr>
    <w:r w:rsidRPr="00CA7403">
      <w:rPr>
        <w:sz w:val="40"/>
        <w:szCs w:val="40"/>
      </w:rPr>
      <w:t>Butuza Dan-Radu</w:t>
    </w:r>
  </w:p>
  <w:p w14:paraId="07D3C3D8" w14:textId="0532BA86" w:rsidR="0004741B" w:rsidRPr="00CA7403" w:rsidRDefault="00CA7403" w:rsidP="0004741B">
    <w:pPr>
      <w:pBdr>
        <w:bottom w:val="single" w:sz="6" w:space="1" w:color="auto"/>
      </w:pBdr>
      <w:jc w:val="right"/>
      <w:rPr>
        <w:rFonts w:ascii="Arial" w:hAnsi="Arial"/>
        <w:b/>
        <w:sz w:val="40"/>
        <w:szCs w:val="40"/>
      </w:rPr>
    </w:pPr>
    <w:r w:rsidRPr="00CA7403">
      <w:rPr>
        <w:sz w:val="40"/>
        <w:szCs w:val="40"/>
      </w:rPr>
      <w:t>30431</w:t>
    </w:r>
  </w:p>
  <w:p w14:paraId="620CD7B6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21BC3B55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58FD3890" w14:textId="77777777">
      <w:tc>
        <w:tcPr>
          <w:tcW w:w="6379" w:type="dxa"/>
        </w:tcPr>
        <w:p w14:paraId="3750C9B1" w14:textId="77777777" w:rsidR="008C4393" w:rsidRDefault="00DE5A17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31565B66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6360FF1E" w14:textId="77777777">
      <w:tc>
        <w:tcPr>
          <w:tcW w:w="6379" w:type="dxa"/>
        </w:tcPr>
        <w:p w14:paraId="056FC45B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2BCC9AF2" w14:textId="77777777" w:rsidR="008C4393" w:rsidRDefault="00570E86">
          <w:r>
            <w:t xml:space="preserve">  Date:  &lt;dd/mmm/yy&gt;</w:t>
          </w:r>
        </w:p>
      </w:tc>
    </w:tr>
    <w:tr w:rsidR="008C4393" w14:paraId="6A9A94AE" w14:textId="77777777">
      <w:tc>
        <w:tcPr>
          <w:tcW w:w="9558" w:type="dxa"/>
          <w:gridSpan w:val="2"/>
        </w:tcPr>
        <w:p w14:paraId="1B280D7F" w14:textId="77777777" w:rsidR="008C4393" w:rsidRDefault="00570E86">
          <w:r>
            <w:t>&lt;document identifier&gt;</w:t>
          </w:r>
        </w:p>
      </w:tc>
    </w:tr>
  </w:tbl>
  <w:p w14:paraId="4746C55B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86"/>
    <w:rsid w:val="0004741B"/>
    <w:rsid w:val="000916B9"/>
    <w:rsid w:val="002D02EB"/>
    <w:rsid w:val="003111BA"/>
    <w:rsid w:val="0056530F"/>
    <w:rsid w:val="00570E86"/>
    <w:rsid w:val="00664E4B"/>
    <w:rsid w:val="006C543D"/>
    <w:rsid w:val="008C4393"/>
    <w:rsid w:val="0090593F"/>
    <w:rsid w:val="00C709E3"/>
    <w:rsid w:val="00CA7403"/>
    <w:rsid w:val="00D047E9"/>
    <w:rsid w:val="00D24164"/>
    <w:rsid w:val="00D720D3"/>
    <w:rsid w:val="00DE5A17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E8D200"/>
  <w15:docId w15:val="{9827CE08-C28D-49A9-9664-6EB1ECD3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D24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3111B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10</TotalTime>
  <Pages>5</Pages>
  <Words>227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Butuza Dan</cp:lastModifiedBy>
  <cp:revision>2</cp:revision>
  <dcterms:created xsi:type="dcterms:W3CDTF">2020-03-21T10:24:00Z</dcterms:created>
  <dcterms:modified xsi:type="dcterms:W3CDTF">2020-03-21T10:24:00Z</dcterms:modified>
</cp:coreProperties>
</file>